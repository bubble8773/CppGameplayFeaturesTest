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61" w:type="dxa"/>
        <w:tblInd w:w="-144" w:type="dxa"/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9861"/>
      </w:tblGrid>
      <w:tr w:rsidR="00B469A5" w14:paraId="1F91A664" w14:textId="77777777" w:rsidTr="00134CAC">
        <w:trPr>
          <w:trHeight w:val="787"/>
        </w:trPr>
        <w:tc>
          <w:tcPr>
            <w:tcW w:w="9861" w:type="dxa"/>
          </w:tcPr>
          <w:p w14:paraId="3BD96F5A" w14:textId="4F40398F" w:rsidR="00B469A5" w:rsidRDefault="00531719" w:rsidP="001A07BD">
            <w:pPr>
              <w:pStyle w:val="CompanyName"/>
            </w:pPr>
            <w:r>
              <w:t>Feature Documentation</w:t>
            </w:r>
          </w:p>
        </w:tc>
      </w:tr>
      <w:tr w:rsidR="00B469A5" w14:paraId="3C066F08" w14:textId="77777777" w:rsidTr="00134CAC">
        <w:trPr>
          <w:trHeight w:hRule="exact" w:val="99"/>
        </w:trPr>
        <w:tc>
          <w:tcPr>
            <w:tcW w:w="9861" w:type="dxa"/>
          </w:tcPr>
          <w:p w14:paraId="31A903E0" w14:textId="77777777" w:rsidR="00B469A5" w:rsidRDefault="00B469A5" w:rsidP="001A07BD">
            <w:pPr>
              <w:pStyle w:val="Header"/>
            </w:pPr>
          </w:p>
        </w:tc>
      </w:tr>
    </w:tbl>
    <w:p w14:paraId="5DDE6AC2" w14:textId="65AEDF88" w:rsidR="00B469A5" w:rsidRDefault="00000000" w:rsidP="001A07BD">
      <w:pPr>
        <w:pStyle w:val="Date"/>
      </w:pPr>
      <w:sdt>
        <w:sdtPr>
          <w:id w:val="-249270345"/>
          <w:placeholder>
            <w:docPart w:val="F1BB795E42954BA5B7B71CB59C3EC81D"/>
          </w:placeholder>
          <w:temporary/>
          <w:showingPlcHdr/>
          <w15:appearance w15:val="hidden"/>
        </w:sdtPr>
        <w:sdtContent>
          <w:r w:rsidR="00694CB6">
            <w:t>Date</w:t>
          </w:r>
        </w:sdtContent>
      </w:sdt>
      <w:r w:rsidR="00531719">
        <w:t>: 31-01-23</w:t>
      </w:r>
    </w:p>
    <w:p w14:paraId="15002BBB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LiquidX UE Game Programmer Test</w:t>
      </w:r>
    </w:p>
    <w:p w14:paraId="7F98B443" w14:textId="5AD3E4DA" w:rsid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Test 1: Please explain what is wrong with this code. (5-10mins)</w:t>
      </w:r>
    </w:p>
    <w:p w14:paraId="58E36FFF" w14:textId="73CB94CD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TArray &lt; AActor * &gt; MyActors;</w:t>
      </w:r>
    </w:p>
    <w:p w14:paraId="284C5D69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void PopulateArray(int n) {</w:t>
      </w:r>
    </w:p>
    <w:p w14:paraId="14A83B78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for (int i = 0; i &lt; n; ++i) {</w:t>
      </w:r>
    </w:p>
    <w:p w14:paraId="14FE3886" w14:textId="1A676DCC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  AActor * ActorToAdd = GetWorld() -&gt;SpawnActor&lt;AActor&gt;();</w:t>
      </w:r>
    </w:p>
    <w:p w14:paraId="77CB1C8E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  MyActors.Add(ActorToAdd);</w:t>
      </w:r>
    </w:p>
    <w:p w14:paraId="46137669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}</w:t>
      </w:r>
    </w:p>
    <w:p w14:paraId="73B279AD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}</w:t>
      </w:r>
    </w:p>
    <w:p w14:paraId="20F2D264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void PrintArray(TArray &lt; AActor * &gt; Array) {</w:t>
      </w:r>
    </w:p>
    <w:p w14:paraId="1E7E1993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for (auto Actor: Array) {</w:t>
      </w:r>
    </w:p>
    <w:p w14:paraId="537C2742" w14:textId="7584E8D0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  UE_LOG(LogTemp, Warning, TEXT("Actor's name is: %s"), *Actor-&gt; </w:t>
      </w:r>
      <w:r w:rsidR="00134CAC">
        <w:rPr>
          <w:rFonts w:ascii="Courier New" w:hAnsi="Courier New" w:cs="Courier New"/>
        </w:rPr>
        <w:t xml:space="preserve"> </w:t>
      </w:r>
      <w:r w:rsidRPr="00066831">
        <w:rPr>
          <w:rFonts w:ascii="Courier New" w:hAnsi="Courier New" w:cs="Courier New"/>
        </w:rPr>
        <w:t>GetName());</w:t>
      </w:r>
    </w:p>
    <w:p w14:paraId="5CFAE298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}</w:t>
      </w:r>
    </w:p>
    <w:p w14:paraId="1FD3D655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}</w:t>
      </w:r>
    </w:p>
    <w:p w14:paraId="1CD2510D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void BeginPlay() {</w:t>
      </w:r>
    </w:p>
    <w:p w14:paraId="4B7C0EDA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PopulateArray(100000);</w:t>
      </w:r>
    </w:p>
    <w:p w14:paraId="7152A4B3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 xml:space="preserve">  PrintArray(MyActors);</w:t>
      </w:r>
    </w:p>
    <w:p w14:paraId="0A854943" w14:textId="77777777" w:rsidR="00823239" w:rsidRPr="00066831" w:rsidRDefault="00823239" w:rsidP="001A07BD">
      <w:pPr>
        <w:pStyle w:val="PlainText"/>
        <w:rPr>
          <w:rFonts w:ascii="Courier New" w:hAnsi="Courier New" w:cs="Courier New"/>
        </w:rPr>
      </w:pPr>
      <w:r w:rsidRPr="00066831">
        <w:rPr>
          <w:rFonts w:ascii="Courier New" w:hAnsi="Courier New" w:cs="Courier New"/>
        </w:rPr>
        <w:t>}</w:t>
      </w:r>
    </w:p>
    <w:p w14:paraId="0487BFF9" w14:textId="77777777" w:rsidR="00134CAC" w:rsidRDefault="00134CAC" w:rsidP="001A07BD">
      <w:pPr>
        <w:rPr>
          <w:lang w:val="en-IN" w:eastAsia="en-US"/>
        </w:rPr>
      </w:pPr>
    </w:p>
    <w:p w14:paraId="6BA9A732" w14:textId="06E46F20" w:rsidR="001A07BD" w:rsidRDefault="00823239" w:rsidP="001A07BD">
      <w:pPr>
        <w:rPr>
          <w:lang w:val="en-IN" w:eastAsia="en-US"/>
        </w:rPr>
      </w:pPr>
      <w:r>
        <w:rPr>
          <w:lang w:val="en-IN" w:eastAsia="en-US"/>
        </w:rPr>
        <w:t xml:space="preserve">Notes: </w:t>
      </w:r>
    </w:p>
    <w:p w14:paraId="504E0C16" w14:textId="22E62111" w:rsidR="00823239" w:rsidRPr="001A07BD" w:rsidRDefault="00823239" w:rsidP="001A07BD">
      <w:pPr>
        <w:pStyle w:val="ListParagraph"/>
        <w:numPr>
          <w:ilvl w:val="0"/>
          <w:numId w:val="1"/>
        </w:numPr>
        <w:rPr>
          <w:lang w:val="en-IN" w:eastAsia="en-US"/>
        </w:rPr>
      </w:pPr>
      <w:r w:rsidRPr="001A07BD">
        <w:rPr>
          <w:lang w:val="en-IN" w:eastAsia="en-US"/>
        </w:rPr>
        <w:t>I think it can be done in one for loop instead of two and use pre</w:t>
      </w:r>
      <w:r w:rsidR="001A07BD" w:rsidRPr="001A07BD">
        <w:rPr>
          <w:lang w:val="en-IN" w:eastAsia="en-US"/>
        </w:rPr>
        <w:t xml:space="preserve"> </w:t>
      </w:r>
      <w:r w:rsidRPr="001A07BD">
        <w:rPr>
          <w:lang w:val="en-IN" w:eastAsia="en-US"/>
        </w:rPr>
        <w:t>allocation</w:t>
      </w:r>
      <w:r w:rsidR="001A07BD" w:rsidRPr="001A07BD">
        <w:rPr>
          <w:lang w:val="en-IN" w:eastAsia="en-US"/>
        </w:rPr>
        <w:t xml:space="preserve"> </w:t>
      </w:r>
      <w:r w:rsidRPr="001A07BD">
        <w:rPr>
          <w:lang w:val="en-IN" w:eastAsia="en-US"/>
        </w:rPr>
        <w:t>for the array</w:t>
      </w:r>
      <w:r w:rsidR="00134CAC">
        <w:rPr>
          <w:lang w:val="en-IN" w:eastAsia="en-US"/>
        </w:rPr>
        <w:t xml:space="preserve"> to avoid reallocations when array items are added.</w:t>
      </w:r>
    </w:p>
    <w:p w14:paraId="35CE5627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TArray&lt;AActor*&gt; MyActors; </w:t>
      </w:r>
    </w:p>
    <w:p w14:paraId="47CBDE8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void PopulateArray(int n) </w:t>
      </w:r>
    </w:p>
    <w:p w14:paraId="73258C87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{ </w:t>
      </w:r>
    </w:p>
    <w:p w14:paraId="028D17E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MyActors.Reserve(n); // Preallocate memory for n actors</w:t>
      </w:r>
    </w:p>
    <w:p w14:paraId="79DB7C64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for(int i = 0; i &lt; n; ++i) </w:t>
      </w:r>
    </w:p>
    <w:p w14:paraId="7440095B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{ </w:t>
      </w:r>
    </w:p>
    <w:p w14:paraId="57B3D0BB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 AActor* ActorToAdd = GetWorld()-&gt;SpawnActor&lt;AActor&gt;(); </w:t>
      </w:r>
    </w:p>
    <w:p w14:paraId="285B8CB2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 MyActors.Add(ActorToAdd); </w:t>
      </w:r>
    </w:p>
    <w:p w14:paraId="5B315EAE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// if the names are required for further use</w:t>
      </w:r>
    </w:p>
    <w:p w14:paraId="100A2722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    UE_LOG(LogTemp, Warning, TEXT("Actor's name is: %s"), *ArrayToAdd-&gt;GetName()); </w:t>
      </w:r>
    </w:p>
    <w:p w14:paraId="708C08B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} </w:t>
      </w:r>
    </w:p>
    <w:p w14:paraId="4737F5C7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} </w:t>
      </w:r>
    </w:p>
    <w:p w14:paraId="48DCB945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</w:p>
    <w:p w14:paraId="56BC6E12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lastRenderedPageBreak/>
        <w:t xml:space="preserve">void BeginPlay() </w:t>
      </w:r>
    </w:p>
    <w:p w14:paraId="15D798DC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{ </w:t>
      </w:r>
    </w:p>
    <w:p w14:paraId="0B0FEE1E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 PopulateArray(100000); </w:t>
      </w:r>
    </w:p>
    <w:p w14:paraId="7D2E9F3B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// in case we just need the number of actors</w:t>
      </w:r>
    </w:p>
    <w:p w14:paraId="009F8C54" w14:textId="77777777" w:rsidR="00134CAC" w:rsidRPr="00891C98" w:rsidRDefault="00134CAC" w:rsidP="00891C98">
      <w:pPr>
        <w:pStyle w:val="PlainText"/>
        <w:rPr>
          <w:rFonts w:ascii="Courier New" w:hAnsi="Courier New" w:cs="Courier New"/>
        </w:rPr>
      </w:pPr>
      <w:r w:rsidRPr="00891C98">
        <w:rPr>
          <w:rFonts w:ascii="Courier New" w:hAnsi="Courier New" w:cs="Courier New"/>
        </w:rPr>
        <w:t xml:space="preserve">   //UE_LOG(LogTemp, Warning, TEXT("Number of actors: %d"), MyActors.Num()); </w:t>
      </w:r>
    </w:p>
    <w:p w14:paraId="03D72998" w14:textId="78735A59" w:rsidR="00134CAC" w:rsidRDefault="00134CAC" w:rsidP="00891C9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C5E04DC" w14:textId="77777777" w:rsidR="00134CAC" w:rsidRDefault="00134CAC" w:rsidP="00891C98">
      <w:pPr>
        <w:pStyle w:val="PlainText"/>
        <w:rPr>
          <w:rFonts w:ascii="Courier New" w:hAnsi="Courier New" w:cs="Courier New"/>
        </w:rPr>
      </w:pPr>
    </w:p>
    <w:p w14:paraId="0D2E7823" w14:textId="60F17129" w:rsidR="00823239" w:rsidRPr="00134CAC" w:rsidRDefault="00134CAC" w:rsidP="00134CAC">
      <w:pPr>
        <w:pStyle w:val="ListParagraph"/>
        <w:numPr>
          <w:ilvl w:val="0"/>
          <w:numId w:val="1"/>
        </w:numPr>
        <w:rPr>
          <w:lang w:val="en-IN" w:eastAsia="en-US"/>
        </w:rPr>
      </w:pPr>
      <w:r>
        <w:rPr>
          <w:lang w:val="en-IN" w:eastAsia="en-US"/>
        </w:rPr>
        <w:t>There could still be a problem with garbage collection.</w:t>
      </w:r>
    </w:p>
    <w:p w14:paraId="50BD7AAD" w14:textId="77777777" w:rsidR="00134CAC" w:rsidRPr="00325DBA" w:rsidRDefault="00134CAC" w:rsidP="001A07BD">
      <w:pPr>
        <w:rPr>
          <w:lang w:val="en-IN" w:eastAsia="en-US"/>
        </w:rPr>
      </w:pPr>
    </w:p>
    <w:p w14:paraId="1E68917F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Test 2: Implement gameplay features (4 hours max)</w:t>
      </w:r>
    </w:p>
    <w:p w14:paraId="2CA28323" w14:textId="77777777" w:rsidR="00325DBA" w:rsidRPr="00325DBA" w:rsidRDefault="00325DBA" w:rsidP="001A07BD">
      <w:pPr>
        <w:rPr>
          <w:b/>
          <w:bCs/>
          <w:lang w:val="en-IN" w:eastAsia="en-US"/>
        </w:rPr>
      </w:pPr>
      <w:r w:rsidRPr="00325DBA">
        <w:rPr>
          <w:b/>
          <w:bCs/>
          <w:lang w:val="en-IN" w:eastAsia="en-US"/>
        </w:rPr>
        <w:t>Prepare your work environment.</w:t>
      </w:r>
    </w:p>
    <w:p w14:paraId="283DD676" w14:textId="55A1F0C2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1.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A jetpack</w:t>
      </w:r>
      <w:r w:rsidRPr="00325DBA">
        <w:rPr>
          <w:lang w:val="en-IN" w:eastAsia="en-US"/>
        </w:rPr>
        <w:t>.</w:t>
      </w:r>
    </w:p>
    <w:p w14:paraId="67592B6E" w14:textId="007DF5D2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2.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Simple world interaction mechanics</w:t>
      </w:r>
    </w:p>
    <w:p w14:paraId="62E40E80" w14:textId="50D95199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a.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Opening doors</w:t>
      </w:r>
    </w:p>
    <w:p w14:paraId="620D21C9" w14:textId="4A3D86A5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b.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Triggering switches or buttons</w:t>
      </w:r>
    </w:p>
    <w:p w14:paraId="4F0B7794" w14:textId="77777777" w:rsidR="007065F5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c.</w:t>
      </w:r>
      <w:r w:rsidR="001A07BD" w:rsidRP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Speaking with an NPC</w:t>
      </w:r>
    </w:p>
    <w:p w14:paraId="7A5F5E41" w14:textId="4E8AB9A0" w:rsidR="007065F5" w:rsidRDefault="007065F5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 w:rsidRPr="007065F5">
        <w:rPr>
          <w:lang w:val="en-IN" w:eastAsia="en-US"/>
        </w:rPr>
        <w:t>Crea</w:t>
      </w:r>
      <w:r w:rsidR="00DE06AC" w:rsidRPr="007065F5">
        <w:rPr>
          <w:lang w:val="en-IN" w:eastAsia="en-US"/>
        </w:rPr>
        <w:t>ted a C++ Interface to handle various types of interaction</w:t>
      </w:r>
      <w:r w:rsidR="00AC4117">
        <w:rPr>
          <w:lang w:val="en-IN" w:eastAsia="en-US"/>
        </w:rPr>
        <w:t xml:space="preserve"> (a to c)</w:t>
      </w:r>
    </w:p>
    <w:p w14:paraId="3AFFFE2D" w14:textId="45780A39" w:rsidR="00227D93" w:rsidRDefault="00DF7489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>
        <w:rPr>
          <w:lang w:val="en-IN" w:eastAsia="en-US"/>
        </w:rPr>
        <w:t>Class</w:t>
      </w:r>
      <w:r w:rsidR="00227D93">
        <w:rPr>
          <w:lang w:val="en-IN" w:eastAsia="en-US"/>
        </w:rPr>
        <w:t xml:space="preserve"> Name: </w:t>
      </w:r>
      <w:r w:rsidR="00EF70C1">
        <w:rPr>
          <w:rFonts w:ascii="Cascadia Mono" w:hAnsi="Cascadia Mono" w:cs="Cascadia Mono"/>
          <w:color w:val="2B91AF"/>
          <w:sz w:val="19"/>
          <w:szCs w:val="19"/>
          <w:lang w:val="en-IN"/>
        </w:rPr>
        <w:t>IIInteractWithObjects</w:t>
      </w:r>
    </w:p>
    <w:p w14:paraId="64B62FDB" w14:textId="3714FF19" w:rsidR="00EA7621" w:rsidRDefault="00EA7621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>
        <w:rPr>
          <w:lang w:val="en-IN" w:eastAsia="en-US"/>
        </w:rPr>
        <w:t xml:space="preserve">Improvements: </w:t>
      </w:r>
    </w:p>
    <w:p w14:paraId="3B8B3960" w14:textId="59C106F8" w:rsidR="00EA7621" w:rsidRDefault="00EA7621" w:rsidP="00EA7621">
      <w:pPr>
        <w:pStyle w:val="ListParagraph"/>
        <w:numPr>
          <w:ilvl w:val="1"/>
          <w:numId w:val="4"/>
        </w:numPr>
        <w:rPr>
          <w:lang w:val="en-IN" w:eastAsia="en-US"/>
        </w:rPr>
      </w:pPr>
      <w:r>
        <w:rPr>
          <w:lang w:val="en-IN" w:eastAsia="en-US"/>
        </w:rPr>
        <w:t xml:space="preserve">Speaking with NPC would be better with a dialogue system tool </w:t>
      </w:r>
    </w:p>
    <w:p w14:paraId="1A0924E2" w14:textId="77777777" w:rsidR="00A83F40" w:rsidRDefault="00A83F40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>
        <w:rPr>
          <w:lang w:val="en-IN" w:eastAsia="en-US"/>
        </w:rPr>
        <w:t xml:space="preserve">Problems: </w:t>
      </w:r>
    </w:p>
    <w:p w14:paraId="5AEA27C0" w14:textId="37913831" w:rsidR="00DE06AC" w:rsidRDefault="00E412F2" w:rsidP="00A83F40">
      <w:pPr>
        <w:pStyle w:val="ListParagraph"/>
        <w:numPr>
          <w:ilvl w:val="1"/>
          <w:numId w:val="4"/>
        </w:numPr>
        <w:rPr>
          <w:lang w:val="en-IN" w:eastAsia="en-US"/>
        </w:rPr>
      </w:pPr>
      <w:r w:rsidRPr="007065F5">
        <w:rPr>
          <w:lang w:val="en-IN" w:eastAsia="en-US"/>
        </w:rPr>
        <w:t>Had trouble implementing blueprint functions like DoesImplementInterface</w:t>
      </w:r>
      <w:r w:rsidR="00AE677C">
        <w:rPr>
          <w:lang w:val="en-IN" w:eastAsia="en-US"/>
        </w:rPr>
        <w:t>. Therefore</w:t>
      </w:r>
      <w:r w:rsidR="000F165A">
        <w:rPr>
          <w:lang w:val="en-IN" w:eastAsia="en-US"/>
        </w:rPr>
        <w:t>,</w:t>
      </w:r>
      <w:r w:rsidR="00AE677C">
        <w:rPr>
          <w:lang w:val="en-IN" w:eastAsia="en-US"/>
        </w:rPr>
        <w:t xml:space="preserve"> Interaction is implemented in Blueprints</w:t>
      </w:r>
      <w:r w:rsidR="00A83F40">
        <w:rPr>
          <w:lang w:val="en-IN" w:eastAsia="en-US"/>
        </w:rPr>
        <w:t>.</w:t>
      </w:r>
    </w:p>
    <w:p w14:paraId="1FD0C8BA" w14:textId="20678960" w:rsidR="00A83F40" w:rsidRDefault="00A83F40" w:rsidP="00A83F40">
      <w:pPr>
        <w:pStyle w:val="ListParagraph"/>
        <w:numPr>
          <w:ilvl w:val="1"/>
          <w:numId w:val="4"/>
        </w:numPr>
        <w:rPr>
          <w:lang w:val="en-IN" w:eastAsia="en-US"/>
        </w:rPr>
      </w:pPr>
      <w:r>
        <w:rPr>
          <w:lang w:val="en-IN" w:eastAsia="en-US"/>
        </w:rPr>
        <w:t>Also</w:t>
      </w:r>
      <w:r w:rsidR="000F165A">
        <w:rPr>
          <w:lang w:val="en-IN" w:eastAsia="en-US"/>
        </w:rPr>
        <w:t xml:space="preserve">, </w:t>
      </w:r>
      <w:r>
        <w:rPr>
          <w:lang w:val="en-IN" w:eastAsia="en-US"/>
        </w:rPr>
        <w:t>the box collision for the Door is disappearing sometimes in the StaticMesh editor</w:t>
      </w:r>
      <w:r w:rsidR="000F165A">
        <w:rPr>
          <w:lang w:val="en-IN" w:eastAsia="en-US"/>
        </w:rPr>
        <w:t xml:space="preserve"> so added an extra collision box</w:t>
      </w:r>
      <w:r w:rsidR="00EA7621">
        <w:rPr>
          <w:lang w:val="en-IN" w:eastAsia="en-US"/>
        </w:rPr>
        <w:t>.</w:t>
      </w:r>
    </w:p>
    <w:p w14:paraId="718A1D42" w14:textId="3D1D9B28" w:rsidR="007065F5" w:rsidRPr="007065F5" w:rsidRDefault="007065F5" w:rsidP="007065F5">
      <w:pPr>
        <w:pStyle w:val="ListParagraph"/>
        <w:numPr>
          <w:ilvl w:val="0"/>
          <w:numId w:val="4"/>
        </w:numPr>
        <w:rPr>
          <w:lang w:val="en-IN" w:eastAsia="en-US"/>
        </w:rPr>
      </w:pPr>
      <w:r>
        <w:rPr>
          <w:lang w:val="en-IN" w:eastAsia="en-US"/>
        </w:rPr>
        <w:t>Time: 1 hour</w:t>
      </w:r>
    </w:p>
    <w:p w14:paraId="2817A128" w14:textId="5A130D1F" w:rsid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3.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Picking up and throwing the cubes</w:t>
      </w:r>
    </w:p>
    <w:p w14:paraId="27EB4D28" w14:textId="599372F1" w:rsidR="00B72760" w:rsidRDefault="00B72760" w:rsidP="004E6499">
      <w:pPr>
        <w:pStyle w:val="ListParagraph"/>
        <w:numPr>
          <w:ilvl w:val="0"/>
          <w:numId w:val="3"/>
        </w:numPr>
        <w:rPr>
          <w:lang w:val="en-IN" w:eastAsia="en-US"/>
        </w:rPr>
      </w:pPr>
      <w:r w:rsidRPr="004E6499">
        <w:rPr>
          <w:lang w:val="en-IN" w:eastAsia="en-US"/>
        </w:rPr>
        <w:t xml:space="preserve">Implemented Using PhysicsHandle </w:t>
      </w:r>
      <w:r w:rsidR="00A83F40" w:rsidRPr="004E6499">
        <w:rPr>
          <w:lang w:val="en-IN" w:eastAsia="en-US"/>
        </w:rPr>
        <w:t>Component</w:t>
      </w:r>
    </w:p>
    <w:p w14:paraId="08AD7F37" w14:textId="63B7BCE8" w:rsidR="00182AE5" w:rsidRDefault="00182AE5" w:rsidP="004E6499">
      <w:pPr>
        <w:pStyle w:val="ListParagraph"/>
        <w:numPr>
          <w:ilvl w:val="0"/>
          <w:numId w:val="3"/>
        </w:numPr>
        <w:rPr>
          <w:lang w:val="en-IN" w:eastAsia="en-US"/>
        </w:rPr>
      </w:pPr>
      <w:r>
        <w:rPr>
          <w:lang w:val="en-IN" w:eastAsia="en-US"/>
        </w:rPr>
        <w:lastRenderedPageBreak/>
        <w:t>Improvements: to fix the jittering caused when the cubes are moved around</w:t>
      </w:r>
    </w:p>
    <w:p w14:paraId="4104E5CA" w14:textId="349D9325" w:rsidR="00227D93" w:rsidRDefault="00F664DD" w:rsidP="004E6499">
      <w:pPr>
        <w:pStyle w:val="ListParagraph"/>
        <w:numPr>
          <w:ilvl w:val="0"/>
          <w:numId w:val="3"/>
        </w:numPr>
        <w:rPr>
          <w:lang w:val="en-IN" w:eastAsia="en-US"/>
        </w:rPr>
      </w:pPr>
      <w:r>
        <w:rPr>
          <w:lang w:val="en-IN" w:eastAsia="en-US"/>
        </w:rPr>
        <w:t>Class</w:t>
      </w:r>
      <w:r w:rsidR="00764F93">
        <w:rPr>
          <w:lang w:val="en-IN" w:eastAsia="en-US"/>
        </w:rPr>
        <w:t xml:space="preserve"> </w:t>
      </w:r>
      <w:r w:rsidR="005F4B94">
        <w:rPr>
          <w:lang w:val="en-IN" w:eastAsia="en-US"/>
        </w:rPr>
        <w:t>Name:</w:t>
      </w:r>
      <w:r w:rsidR="00227D93">
        <w:rPr>
          <w:lang w:val="en-IN" w:eastAsia="en-US"/>
        </w:rPr>
        <w:t xml:space="preserve"> </w:t>
      </w:r>
      <w:r w:rsidR="00227D93">
        <w:rPr>
          <w:rFonts w:ascii="Cascadia Mono" w:hAnsi="Cascadia Mono" w:cs="Cascadia Mono"/>
          <w:color w:val="2B91AF"/>
          <w:sz w:val="19"/>
          <w:szCs w:val="19"/>
          <w:lang w:val="en-IN"/>
        </w:rPr>
        <w:t>AGamePlayTestCharacter</w:t>
      </w:r>
    </w:p>
    <w:p w14:paraId="6DDB9E37" w14:textId="14EF63E8" w:rsidR="004E6499" w:rsidRPr="004E6499" w:rsidRDefault="004E6499" w:rsidP="004E6499">
      <w:pPr>
        <w:pStyle w:val="ListParagraph"/>
        <w:numPr>
          <w:ilvl w:val="0"/>
          <w:numId w:val="3"/>
        </w:numPr>
        <w:rPr>
          <w:lang w:val="en-IN" w:eastAsia="en-US"/>
        </w:rPr>
      </w:pPr>
      <w:r>
        <w:rPr>
          <w:lang w:val="en-IN" w:eastAsia="en-US"/>
        </w:rPr>
        <w:t>Time: 30 minutes</w:t>
      </w:r>
    </w:p>
    <w:p w14:paraId="2D8E34A1" w14:textId="2497C082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4.</w:t>
      </w:r>
      <w:r w:rsidR="001A07BD" w:rsidRP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Punching and damaging the cubes</w:t>
      </w:r>
    </w:p>
    <w:p w14:paraId="4385C7B3" w14:textId="117E633B" w:rsid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5.</w:t>
      </w:r>
      <w:r w:rsidR="001A07BD">
        <w:rPr>
          <w:lang w:val="en-IN" w:eastAsia="en-US"/>
        </w:rPr>
        <w:t xml:space="preserve"> </w:t>
      </w:r>
      <w:r w:rsidR="001A07BD" w:rsidRPr="00325DBA">
        <w:rPr>
          <w:lang w:val="en-IN" w:eastAsia="en-US"/>
        </w:rPr>
        <w:t>Double jumps</w:t>
      </w:r>
    </w:p>
    <w:p w14:paraId="38B19A7D" w14:textId="690490F3" w:rsidR="00DE06AC" w:rsidRPr="004E6499" w:rsidRDefault="00DE06AC" w:rsidP="004E6499">
      <w:pPr>
        <w:pStyle w:val="ListParagraph"/>
        <w:numPr>
          <w:ilvl w:val="0"/>
          <w:numId w:val="2"/>
        </w:numPr>
        <w:rPr>
          <w:lang w:val="en-IN" w:eastAsia="en-US"/>
        </w:rPr>
      </w:pPr>
      <w:r w:rsidRPr="004E6499">
        <w:rPr>
          <w:lang w:val="en-IN" w:eastAsia="en-US"/>
        </w:rPr>
        <w:t xml:space="preserve">Implemented by changing the JumpMaxCount variable defined in the UE’s character class. </w:t>
      </w:r>
    </w:p>
    <w:p w14:paraId="58A6A3DF" w14:textId="2B6027FE" w:rsidR="00B72760" w:rsidRPr="004E6499" w:rsidRDefault="00B72760" w:rsidP="004E6499">
      <w:pPr>
        <w:pStyle w:val="ListParagraph"/>
        <w:numPr>
          <w:ilvl w:val="0"/>
          <w:numId w:val="2"/>
        </w:numPr>
        <w:rPr>
          <w:lang w:val="en-IN" w:eastAsia="en-US"/>
        </w:rPr>
      </w:pPr>
      <w:r w:rsidRPr="004E6499">
        <w:rPr>
          <w:lang w:val="en-IN" w:eastAsia="en-US"/>
        </w:rPr>
        <w:t>Time: 1 minutes</w:t>
      </w:r>
    </w:p>
    <w:p w14:paraId="32BCE8A7" w14:textId="77777777" w:rsidR="00B72760" w:rsidRPr="00325DBA" w:rsidRDefault="00B72760" w:rsidP="001A07BD">
      <w:pPr>
        <w:rPr>
          <w:lang w:val="en-IN" w:eastAsia="en-US"/>
        </w:rPr>
      </w:pPr>
    </w:p>
    <w:p w14:paraId="10F5A949" w14:textId="3EFAC44C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6.YOUR CREATIVE IDEA HERE</w:t>
      </w:r>
    </w:p>
    <w:p w14:paraId="225048C2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Test 3: Documentation (20 mins)</w:t>
      </w:r>
    </w:p>
    <w:p w14:paraId="1B989222" w14:textId="5D5E5CC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Please take some time to explain which features you’ve implemented the thought process behind them and how long it took for you to complete</w:t>
      </w:r>
      <w:r w:rsidR="001A07BD">
        <w:rPr>
          <w:lang w:val="en-IN" w:eastAsia="en-US"/>
        </w:rPr>
        <w:t xml:space="preserve"> </w:t>
      </w:r>
      <w:r w:rsidRPr="00325DBA">
        <w:rPr>
          <w:lang w:val="en-IN" w:eastAsia="en-US"/>
        </w:rPr>
        <w:t>each feature.</w:t>
      </w:r>
    </w:p>
    <w:p w14:paraId="472AE3C4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Mention what you would have liked to spend more time on for polish, issues and blockers you had faced.</w:t>
      </w:r>
    </w:p>
    <w:p w14:paraId="53709FA2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It is preferred if you include your documentation alongside the .uproject file in a text or markdown file.</w:t>
      </w:r>
    </w:p>
    <w:p w14:paraId="22A8E3FE" w14:textId="77777777" w:rsidR="00325DBA" w:rsidRPr="00325DBA" w:rsidRDefault="00325DBA" w:rsidP="001A07BD">
      <w:pPr>
        <w:rPr>
          <w:lang w:val="en-IN" w:eastAsia="en-US"/>
        </w:rPr>
      </w:pPr>
      <w:r w:rsidRPr="00325DBA">
        <w:rPr>
          <w:lang w:val="en-IN" w:eastAsia="en-US"/>
        </w:rPr>
        <w:t>Alternatively, you may also provide a screen recording with voice over explaining what you’ve done.</w:t>
      </w:r>
    </w:p>
    <w:sectPr w:rsidR="00325DBA" w:rsidRPr="00325DBA" w:rsidSect="001A07BD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05086" w14:textId="77777777" w:rsidR="002C5F82" w:rsidRDefault="002C5F82">
      <w:pPr>
        <w:spacing w:after="0" w:line="240" w:lineRule="auto"/>
      </w:pPr>
      <w:r>
        <w:separator/>
      </w:r>
    </w:p>
  </w:endnote>
  <w:endnote w:type="continuationSeparator" w:id="0">
    <w:p w14:paraId="64F12A50" w14:textId="77777777" w:rsidR="002C5F82" w:rsidRDefault="002C5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0FBF91" w14:textId="31123363" w:rsidR="00B469A5" w:rsidRDefault="001A07BD">
        <w:pPr>
          <w:pStyle w:val="Footer"/>
        </w:pP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7F5841C5" wp14:editId="27FDE0BD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6469380" cy="7620"/>
                  <wp:effectExtent l="0" t="0" r="26670" b="30480"/>
                  <wp:wrapNone/>
                  <wp:docPr id="9" name="Straight Connector 9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469380" cy="76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4FCA9E2" id="Straight Connector 9" o:spid="_x0000_s1026" alt="&quot;&quot;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54pt,10in" to="563.4pt,7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  <w:r w:rsidR="00694CB6">
          <w:fldChar w:fldCharType="begin"/>
        </w:r>
        <w:r w:rsidR="00694CB6">
          <w:instrText xml:space="preserve"> PAGE   \* MERGEFORMAT </w:instrText>
        </w:r>
        <w:r w:rsidR="00694CB6">
          <w:fldChar w:fldCharType="separate"/>
        </w:r>
        <w:r w:rsidR="00387239">
          <w:rPr>
            <w:noProof/>
          </w:rPr>
          <w:t>2</w:t>
        </w:r>
        <w:r w:rsidR="00694CB6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33229" w14:textId="77777777" w:rsidR="002C5F82" w:rsidRDefault="002C5F82">
      <w:pPr>
        <w:spacing w:after="0" w:line="240" w:lineRule="auto"/>
      </w:pPr>
      <w:r>
        <w:separator/>
      </w:r>
    </w:p>
  </w:footnote>
  <w:footnote w:type="continuationSeparator" w:id="0">
    <w:p w14:paraId="5C3768E3" w14:textId="77777777" w:rsidR="002C5F82" w:rsidRDefault="002C5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7920" w:type="dxa"/>
      <w:tblInd w:w="-14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8" w:type="dxa"/>
        <w:left w:w="144" w:type="dxa"/>
        <w:right w:w="0" w:type="dxa"/>
      </w:tblCellMar>
      <w:tblLook w:val="04A0" w:firstRow="1" w:lastRow="0" w:firstColumn="1" w:lastColumn="0" w:noHBand="0" w:noVBand="1"/>
      <w:tblDescription w:val="Header layout table"/>
    </w:tblPr>
    <w:tblGrid>
      <w:gridCol w:w="7920"/>
    </w:tblGrid>
    <w:tr w:rsidR="00B469A5" w14:paraId="2AB52394" w14:textId="77777777">
      <w:trPr>
        <w:trHeight w:val="576"/>
      </w:trPr>
      <w:tc>
        <w:tcPr>
          <w:tcW w:w="7920" w:type="dxa"/>
        </w:tcPr>
        <w:p w14:paraId="28BE61A8" w14:textId="77777777" w:rsidR="00B469A5" w:rsidRDefault="00B469A5">
          <w:pPr>
            <w:pStyle w:val="Header"/>
          </w:pPr>
        </w:p>
      </w:tc>
    </w:tr>
  </w:tbl>
  <w:p w14:paraId="0222AB6D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FC2DF3" wp14:editId="0C7BAAE8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1" name="Straight Connector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B22421" id="Straight Connector 1" o:spid="_x0000_s1026" alt="&quot;&quot;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D0619" w14:textId="77777777" w:rsidR="00B469A5" w:rsidRDefault="00694CB6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DEA6291" wp14:editId="53D45208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0"/>
              <wp:effectExtent l="0" t="38100" r="57150" b="57150"/>
              <wp:wrapNone/>
              <wp:docPr id="8" name="Straight Connector 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9B3F74B" id="Straight Connector 8" o:spid="_x0000_s1026" alt="&quot;&quot;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54pt" to="558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23D89"/>
    <w:multiLevelType w:val="hybridMultilevel"/>
    <w:tmpl w:val="DD243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A28B3"/>
    <w:multiLevelType w:val="hybridMultilevel"/>
    <w:tmpl w:val="17940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FF459B"/>
    <w:multiLevelType w:val="hybridMultilevel"/>
    <w:tmpl w:val="0FE05D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A3A2E"/>
    <w:multiLevelType w:val="hybridMultilevel"/>
    <w:tmpl w:val="8BB067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523989">
    <w:abstractNumId w:val="3"/>
  </w:num>
  <w:num w:numId="2" w16cid:durableId="642540619">
    <w:abstractNumId w:val="2"/>
  </w:num>
  <w:num w:numId="3" w16cid:durableId="1195387713">
    <w:abstractNumId w:val="0"/>
  </w:num>
  <w:num w:numId="4" w16cid:durableId="18954633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19"/>
    <w:rsid w:val="00024698"/>
    <w:rsid w:val="000F165A"/>
    <w:rsid w:val="001072E8"/>
    <w:rsid w:val="00134CAC"/>
    <w:rsid w:val="0017344D"/>
    <w:rsid w:val="001763C3"/>
    <w:rsid w:val="00182AE5"/>
    <w:rsid w:val="001A07BD"/>
    <w:rsid w:val="001F0551"/>
    <w:rsid w:val="00227D93"/>
    <w:rsid w:val="002A24FA"/>
    <w:rsid w:val="002C5F82"/>
    <w:rsid w:val="002E60A3"/>
    <w:rsid w:val="00325DBA"/>
    <w:rsid w:val="00387239"/>
    <w:rsid w:val="0039568B"/>
    <w:rsid w:val="004E6499"/>
    <w:rsid w:val="00531719"/>
    <w:rsid w:val="005F4B94"/>
    <w:rsid w:val="00694CB6"/>
    <w:rsid w:val="007065F5"/>
    <w:rsid w:val="00753547"/>
    <w:rsid w:val="00764F93"/>
    <w:rsid w:val="00780A23"/>
    <w:rsid w:val="007D711A"/>
    <w:rsid w:val="00823239"/>
    <w:rsid w:val="00A83F40"/>
    <w:rsid w:val="00A94A45"/>
    <w:rsid w:val="00AC4117"/>
    <w:rsid w:val="00AE677C"/>
    <w:rsid w:val="00B469A5"/>
    <w:rsid w:val="00B72760"/>
    <w:rsid w:val="00DC0B5F"/>
    <w:rsid w:val="00DE06AC"/>
    <w:rsid w:val="00DF7489"/>
    <w:rsid w:val="00E412F2"/>
    <w:rsid w:val="00EA7621"/>
    <w:rsid w:val="00EF70C1"/>
    <w:rsid w:val="00F6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E079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2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720" w:after="0" w:line="240" w:lineRule="auto"/>
    </w:pPr>
    <w:rPr>
      <w:bCs/>
      <w:szCs w:val="18"/>
      <w:lang w:eastAsia="en-US"/>
    </w:rPr>
  </w:style>
  <w:style w:type="character" w:customStyle="1" w:styleId="ClosingChar">
    <w:name w:val="Closing Char"/>
    <w:basedOn w:val="DefaultParagraphFont"/>
    <w:link w:val="Closing"/>
    <w:uiPriority w:val="5"/>
    <w:rPr>
      <w:bCs/>
      <w:szCs w:val="18"/>
      <w:lang w:eastAsia="en-US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540" w:after="360" w:line="240" w:lineRule="auto"/>
      <w:contextualSpacing/>
    </w:pPr>
    <w:rPr>
      <w:bCs/>
      <w:color w:val="B42C1A" w:themeColor="accent1" w:themeShade="BF"/>
      <w:sz w:val="22"/>
      <w:szCs w:val="18"/>
      <w:lang w:eastAsia="en-US"/>
    </w:rPr>
  </w:style>
  <w:style w:type="character" w:customStyle="1" w:styleId="DateChar">
    <w:name w:val="Date Char"/>
    <w:basedOn w:val="DefaultParagraphFont"/>
    <w:link w:val="Date"/>
    <w:uiPriority w:val="1"/>
    <w:rPr>
      <w:bCs/>
      <w:color w:val="B42C1A" w:themeColor="accent1" w:themeShade="BF"/>
      <w:sz w:val="22"/>
      <w:szCs w:val="18"/>
      <w:lang w:eastAsia="en-US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pPr>
      <w:spacing w:before="800" w:after="180" w:line="240" w:lineRule="auto"/>
    </w:pPr>
    <w:rPr>
      <w:bCs/>
      <w:szCs w:val="18"/>
      <w:lang w:eastAsia="en-US"/>
    </w:rPr>
  </w:style>
  <w:style w:type="character" w:customStyle="1" w:styleId="SalutationChar">
    <w:name w:val="Salutation Char"/>
    <w:basedOn w:val="DefaultParagraphFont"/>
    <w:link w:val="Salutation"/>
    <w:uiPriority w:val="4"/>
    <w:rPr>
      <w:bCs/>
      <w:szCs w:val="18"/>
      <w:lang w:eastAsia="en-US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before="720" w:after="280" w:line="240" w:lineRule="auto"/>
      <w:contextualSpacing/>
    </w:pPr>
    <w:rPr>
      <w:bCs/>
      <w:color w:val="262626" w:themeColor="text1" w:themeTint="D9"/>
      <w:szCs w:val="18"/>
      <w:lang w:eastAsia="en-US"/>
    </w:rPr>
  </w:style>
  <w:style w:type="character" w:customStyle="1" w:styleId="SignatureChar">
    <w:name w:val="Signature Char"/>
    <w:basedOn w:val="DefaultParagraphFont"/>
    <w:link w:val="Signature"/>
    <w:uiPriority w:val="6"/>
    <w:rPr>
      <w:bCs/>
      <w:color w:val="262626" w:themeColor="text1" w:themeTint="D9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1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rFonts w:ascii="Garamond" w:hAnsi="Garamond"/>
      <w:caps/>
      <w:color w:val="B42C1A" w:themeColor="accent1" w:themeShade="BF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Garamond" w:hAnsi="Garamond"/>
      <w:caps/>
      <w:color w:val="B42C1A" w:themeColor="accent1" w:themeShade="BF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unhideWhenUsed/>
    <w:rsid w:val="0017344D"/>
    <w:pPr>
      <w:spacing w:after="0" w:line="240" w:lineRule="auto"/>
    </w:pPr>
    <w:rPr>
      <w:rFonts w:ascii="Consolas" w:eastAsiaTheme="minorHAnsi" w:hAnsi="Consolas"/>
      <w:sz w:val="21"/>
      <w:szCs w:val="21"/>
      <w:lang w:val="en-IN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7344D"/>
    <w:rPr>
      <w:rFonts w:ascii="Consolas" w:eastAsiaTheme="minorHAnsi" w:hAnsi="Consolas"/>
      <w:sz w:val="21"/>
      <w:szCs w:val="21"/>
      <w:lang w:val="en-IN" w:eastAsia="en-US"/>
    </w:rPr>
  </w:style>
  <w:style w:type="paragraph" w:styleId="ListParagraph">
    <w:name w:val="List Paragraph"/>
    <w:basedOn w:val="Normal"/>
    <w:uiPriority w:val="34"/>
    <w:unhideWhenUsed/>
    <w:qFormat/>
    <w:rsid w:val="001A0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dita\AppData\Roaming\Microsoft\Templates\Business%20letter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BB795E42954BA5B7B71CB59C3EC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3D15A-98DE-4DF2-B9E8-C35C2FE0AB12}"/>
      </w:docPartPr>
      <w:docPartBody>
        <w:p w:rsidR="0028587A" w:rsidRDefault="00000000">
          <w:pPr>
            <w:pStyle w:val="F1BB795E42954BA5B7B71CB59C3EC81D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22"/>
    <w:rsid w:val="0028587A"/>
    <w:rsid w:val="00DE1222"/>
    <w:rsid w:val="00F0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BB795E42954BA5B7B71CB59C3EC81D">
    <w:name w:val="F1BB795E42954BA5B7B71CB59C3EC8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(simple design).dotx</Template>
  <TotalTime>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2023-01-31T11:52:00Z</dcterms:created>
  <dcterms:modified xsi:type="dcterms:W3CDTF">2023-01-31T22:54:00Z</dcterms:modified>
</cp:coreProperties>
</file>